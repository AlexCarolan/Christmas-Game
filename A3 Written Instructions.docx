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2C21" w14:textId="002ACF63" w:rsidR="00771F16" w:rsidRDefault="00537055">
      <w:pPr>
        <w:pStyle w:val="Title"/>
      </w:pPr>
      <w:r>
        <w:t xml:space="preserve">A3: Christmas </w:t>
      </w:r>
      <w:r w:rsidR="00150ED2">
        <w:t>Adventure</w:t>
      </w:r>
    </w:p>
    <w:p w14:paraId="280EC834" w14:textId="132F979B" w:rsidR="00771F16" w:rsidRDefault="00537055">
      <w:pPr>
        <w:pStyle w:val="Heading1"/>
      </w:pPr>
      <w:r>
        <w:t>Desc.</w:t>
      </w:r>
    </w:p>
    <w:p w14:paraId="1DA686ED" w14:textId="2E3FBB0C" w:rsidR="00537055" w:rsidRDefault="00537055" w:rsidP="00537055">
      <w:r>
        <w:t>Game consists of 4 sections to incrementally improve the Christmassy theme of the house from the main menu.</w:t>
      </w:r>
    </w:p>
    <w:p w14:paraId="5DF78636" w14:textId="0CEACEEA" w:rsidR="00537055" w:rsidRDefault="00537055" w:rsidP="00537055">
      <w:r>
        <w:t>Each section targets one element of Christmas: Tree, Decorations, Food and Presents.</w:t>
      </w:r>
    </w:p>
    <w:p w14:paraId="27108C79" w14:textId="5DAD783F" w:rsidR="00537055" w:rsidRDefault="00537055" w:rsidP="00537055">
      <w:r>
        <w:t xml:space="preserve">Each section consists of a platforming part and a subsequent puzzle. </w:t>
      </w:r>
    </w:p>
    <w:p w14:paraId="1E230A82" w14:textId="77777777" w:rsidR="00537055" w:rsidRDefault="00537055" w:rsidP="00537055">
      <w:r>
        <w:t xml:space="preserve">In each level, there is the opportunity to collect baubles which add to the decorations in the main menu. </w:t>
      </w:r>
    </w:p>
    <w:p w14:paraId="19D7B879" w14:textId="77777777" w:rsidR="00150ED2" w:rsidRDefault="00537055" w:rsidP="00537055">
      <w:r>
        <w:t xml:space="preserve">Failing the level will cause you to restart, retaining the keys and baubles that you’ve collected. Failing 3 times will </w:t>
      </w:r>
      <w:r w:rsidR="00150ED2">
        <w:t>fully restart the level, and you will need to recollect the baubles and key again.</w:t>
      </w:r>
    </w:p>
    <w:p w14:paraId="62EADF94" w14:textId="5DD5D09E" w:rsidR="00537055" w:rsidRDefault="00537055" w:rsidP="00537055">
      <w:r>
        <w:t xml:space="preserve"> </w:t>
      </w:r>
    </w:p>
    <w:p w14:paraId="5ECE53C1" w14:textId="4F07C388" w:rsidR="000A0F9B" w:rsidRDefault="00537055" w:rsidP="00537055">
      <w:pPr>
        <w:rPr>
          <w:b/>
          <w:sz w:val="40"/>
        </w:rPr>
      </w:pPr>
      <w:r>
        <w:t xml:space="preserve"> </w:t>
      </w:r>
      <w:r w:rsidR="00150ED2">
        <w:rPr>
          <w:b/>
          <w:sz w:val="40"/>
        </w:rPr>
        <w:t>Controls.</w:t>
      </w:r>
    </w:p>
    <w:p w14:paraId="77E51F21" w14:textId="47A5CFDB" w:rsidR="00150ED2" w:rsidRDefault="00150ED2" w:rsidP="00537055">
      <w:r>
        <w:t>Platforming:</w:t>
      </w:r>
    </w:p>
    <w:p w14:paraId="3F23D87B" w14:textId="6C881395" w:rsidR="00150ED2" w:rsidRDefault="00150ED2" w:rsidP="00150ED2">
      <w:pPr>
        <w:ind w:firstLine="720"/>
      </w:pPr>
      <w:r>
        <w:t>WASD or UP/DOWN/LEFT/RIGHT + SPACE controls the player’s movement.</w:t>
      </w:r>
    </w:p>
    <w:p w14:paraId="3B641CFC" w14:textId="0FB2DF15" w:rsidR="00150ED2" w:rsidRDefault="00150ED2" w:rsidP="00537055">
      <w:r>
        <w:t>Puzzles:</w:t>
      </w:r>
    </w:p>
    <w:p w14:paraId="5C24D642" w14:textId="20C9CAFA" w:rsidR="00150ED2" w:rsidRPr="00150ED2" w:rsidRDefault="00150ED2" w:rsidP="00537055">
      <w:r>
        <w:tab/>
        <w:t xml:space="preserve">WASD </w:t>
      </w:r>
      <w:r w:rsidR="004B4A14">
        <w:t xml:space="preserve">or UP/DOWN/LEFT/RIGHT </w:t>
      </w:r>
      <w:bookmarkStart w:id="0" w:name="_GoBack"/>
      <w:bookmarkEnd w:id="0"/>
      <w:r>
        <w:t xml:space="preserve">+ number keys (1-8) where necessary. </w:t>
      </w:r>
    </w:p>
    <w:sectPr w:rsidR="00150ED2" w:rsidRPr="00150ED2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384F1" w14:textId="77777777" w:rsidR="00B757A4" w:rsidRDefault="00B757A4">
      <w:pPr>
        <w:spacing w:after="0" w:line="240" w:lineRule="auto"/>
      </w:pPr>
      <w:r>
        <w:separator/>
      </w:r>
    </w:p>
  </w:endnote>
  <w:endnote w:type="continuationSeparator" w:id="0">
    <w:p w14:paraId="2CBC85FA" w14:textId="77777777" w:rsidR="00B757A4" w:rsidRDefault="00B7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7C8DE3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E3D9B" w14:textId="77777777" w:rsidR="00B757A4" w:rsidRDefault="00B757A4">
      <w:pPr>
        <w:spacing w:after="0" w:line="240" w:lineRule="auto"/>
      </w:pPr>
      <w:r>
        <w:separator/>
      </w:r>
    </w:p>
  </w:footnote>
  <w:footnote w:type="continuationSeparator" w:id="0">
    <w:p w14:paraId="4C0764DD" w14:textId="77777777" w:rsidR="00B757A4" w:rsidRDefault="00B75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55"/>
    <w:rsid w:val="000A0F9B"/>
    <w:rsid w:val="00123E1E"/>
    <w:rsid w:val="0013591F"/>
    <w:rsid w:val="00150ED2"/>
    <w:rsid w:val="00216BF8"/>
    <w:rsid w:val="0024640E"/>
    <w:rsid w:val="002C1B16"/>
    <w:rsid w:val="004B4A14"/>
    <w:rsid w:val="00537055"/>
    <w:rsid w:val="00771F16"/>
    <w:rsid w:val="0078294C"/>
    <w:rsid w:val="008B6008"/>
    <w:rsid w:val="00971DEC"/>
    <w:rsid w:val="00B64B70"/>
    <w:rsid w:val="00B66857"/>
    <w:rsid w:val="00B757A4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F5BFE"/>
  <w15:chartTrackingRefBased/>
  <w15:docId w15:val="{9CC8A744-4EF8-4D01-9995-70CC695A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ni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E6"/>
    <w:rsid w:val="006B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58EA0D6E5A4DD694FB6E20E34C448E">
    <w:name w:val="E958EA0D6E5A4DD694FB6E20E34C448E"/>
  </w:style>
  <w:style w:type="paragraph" w:customStyle="1" w:styleId="D8688D1E9F9B4FA8BCEB0C7537864F03">
    <w:name w:val="D8688D1E9F9B4FA8BCEB0C7537864F03"/>
  </w:style>
  <w:style w:type="paragraph" w:customStyle="1" w:styleId="712BD5134BFC4C4A914388A83C107DD6">
    <w:name w:val="712BD5134BFC4C4A914388A83C107D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Kendall</dc:creator>
  <cp:keywords/>
  <dc:description/>
  <cp:lastModifiedBy>Ben Kendall</cp:lastModifiedBy>
  <cp:revision>1</cp:revision>
  <dcterms:created xsi:type="dcterms:W3CDTF">2018-02-24T11:15:00Z</dcterms:created>
  <dcterms:modified xsi:type="dcterms:W3CDTF">2018-02-24T11:38:00Z</dcterms:modified>
</cp:coreProperties>
</file>